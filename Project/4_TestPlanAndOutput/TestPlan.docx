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1A46E95F" w:rsidR="00746D2E" w:rsidRDefault="00D619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48512" behindDoc="0" locked="0" layoutInCell="1" allowOverlap="1" wp14:anchorId="48DC9B2A" wp14:editId="48327CFE">
            <wp:simplePos x="0" y="0"/>
            <wp:positionH relativeFrom="page">
              <wp:posOffset>-47625</wp:posOffset>
            </wp:positionH>
            <wp:positionV relativeFrom="paragraph">
              <wp:posOffset>-544195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5782779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16DA076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EECA8E7" w:rsidR="00963DA6" w:rsidRDefault="00854C51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38CC446E" wp14:editId="3355245F">
            <wp:simplePos x="0" y="0"/>
            <wp:positionH relativeFrom="column">
              <wp:posOffset>1581150</wp:posOffset>
            </wp:positionH>
            <wp:positionV relativeFrom="paragraph">
              <wp:posOffset>1575435</wp:posOffset>
            </wp:positionV>
            <wp:extent cx="2152650" cy="1838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95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08189D3F">
                <wp:simplePos x="0" y="0"/>
                <wp:positionH relativeFrom="column">
                  <wp:posOffset>574675</wp:posOffset>
                </wp:positionH>
                <wp:positionV relativeFrom="paragraph">
                  <wp:posOffset>249555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58B" w14:textId="77777777" w:rsidR="00A10951" w:rsidRPr="00A10951" w:rsidRDefault="00A10951" w:rsidP="00A1095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 w:rsidRPr="00A10951">
                              <w:rPr>
                                <w:rFonts w:ascii="Arial" w:hAnsi="Arial" w:cs="Arial"/>
                                <w:sz w:val="56"/>
                              </w:rPr>
                              <w:t>Learning Report – Applied SDLC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45.25pt;margin-top:19.65pt;width:332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" filled="f" stroked="f" strokeweight=".5pt">
                <v:textbox>
                  <w:txbxContent>
                    <w:p w14:paraId="7972F58B" w14:textId="77777777" w:rsidR="00A10951" w:rsidRPr="00A10951" w:rsidRDefault="00A10951" w:rsidP="00A1095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 w:rsidRPr="00A10951">
                        <w:rPr>
                          <w:rFonts w:ascii="Arial" w:hAnsi="Arial" w:cs="Arial"/>
                          <w:sz w:val="56"/>
                        </w:rPr>
                        <w:t>Learning Report – Applied SDLC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318"/>
        <w:gridCol w:w="1575"/>
        <w:gridCol w:w="1645"/>
        <w:gridCol w:w="1934"/>
        <w:gridCol w:w="2728"/>
      </w:tblGrid>
      <w:tr w:rsidR="00503D7B" w:rsidRPr="00553962" w14:paraId="48DC9A58" w14:textId="77777777" w:rsidTr="00A1095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2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52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A10951" w:rsidRPr="00553962" w14:paraId="48DC9A5F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0447E5C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1.0</w:t>
            </w:r>
          </w:p>
        </w:tc>
        <w:tc>
          <w:tcPr>
            <w:tcW w:w="629" w:type="pct"/>
            <w:vAlign w:val="center"/>
          </w:tcPr>
          <w:p w14:paraId="48DC9A5A" w14:textId="2EB03842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17.09.2020</w:t>
            </w:r>
          </w:p>
        </w:tc>
        <w:tc>
          <w:tcPr>
            <w:tcW w:w="752" w:type="pct"/>
            <w:vAlign w:val="center"/>
          </w:tcPr>
          <w:p w14:paraId="48DC9A5B" w14:textId="396B1597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5C" w14:textId="5C2824FC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Deeksha</w:t>
            </w:r>
            <w:proofErr w:type="spellEnd"/>
            <w:r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P &amp; 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Harsheet</w:t>
            </w:r>
            <w:proofErr w:type="spellEnd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Segoe UI"/>
                <w:color w:val="323130"/>
                <w:sz w:val="22"/>
                <w:szCs w:val="22"/>
                <w:shd w:val="clear" w:color="auto" w:fill="FFFFFF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0B1FBD4E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Srinivas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K &amp;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Prithvi</w:t>
            </w:r>
            <w:proofErr w:type="spellEnd"/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2"/>
                <w:szCs w:val="22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5E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6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5BAE0013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1.1</w:t>
            </w:r>
          </w:p>
        </w:tc>
        <w:tc>
          <w:tcPr>
            <w:tcW w:w="629" w:type="pct"/>
            <w:vAlign w:val="center"/>
          </w:tcPr>
          <w:p w14:paraId="48DC9A61" w14:textId="3D45AF38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18.09.2020</w:t>
            </w:r>
          </w:p>
        </w:tc>
        <w:tc>
          <w:tcPr>
            <w:tcW w:w="752" w:type="pct"/>
            <w:vAlign w:val="center"/>
          </w:tcPr>
          <w:p w14:paraId="48DC9A62" w14:textId="355FDAC6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3" w14:textId="3958B931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4" w14:textId="1BC56FC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5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A10951" w:rsidRPr="00553962" w14:paraId="48DC9A6D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005E237A" w:rsidR="00A10951" w:rsidRPr="00404B4F" w:rsidRDefault="00A10951" w:rsidP="00A1095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1.2</w:t>
            </w:r>
          </w:p>
        </w:tc>
        <w:tc>
          <w:tcPr>
            <w:tcW w:w="629" w:type="pct"/>
            <w:vAlign w:val="center"/>
          </w:tcPr>
          <w:p w14:paraId="48DC9A68" w14:textId="3683AE4D" w:rsidR="00A10951" w:rsidRPr="00B96BE2" w:rsidRDefault="00A10951" w:rsidP="00A1095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 w:rsidRPr="00DF4449">
              <w:rPr>
                <w:rFonts w:asciiTheme="majorHAnsi" w:hAnsiTheme="majorHAnsi" w:cs="Arial"/>
                <w:sz w:val="22"/>
                <w:szCs w:val="22"/>
              </w:rPr>
              <w:t>19.09.2020</w:t>
            </w:r>
          </w:p>
        </w:tc>
        <w:tc>
          <w:tcPr>
            <w:tcW w:w="752" w:type="pct"/>
            <w:vAlign w:val="center"/>
          </w:tcPr>
          <w:p w14:paraId="48DC9A69" w14:textId="74C2958A" w:rsidR="00A10951" w:rsidRPr="007B3ACD" w:rsidRDefault="00A10951" w:rsidP="00A1095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DF4449">
              <w:rPr>
                <w:rFonts w:asciiTheme="majorHAnsi" w:hAnsiTheme="majorHAnsi" w:cs="Arial"/>
                <w:sz w:val="22"/>
                <w:szCs w:val="22"/>
              </w:rPr>
              <w:t>Neeraja</w:t>
            </w:r>
            <w:proofErr w:type="spellEnd"/>
            <w:r w:rsidRPr="00DF4449">
              <w:rPr>
                <w:rFonts w:asciiTheme="majorHAnsi" w:hAnsiTheme="majorHAnsi" w:cs="Arial"/>
                <w:sz w:val="22"/>
                <w:szCs w:val="22"/>
              </w:rPr>
              <w:t xml:space="preserve"> A</w:t>
            </w:r>
          </w:p>
        </w:tc>
        <w:tc>
          <w:tcPr>
            <w:tcW w:w="785" w:type="pct"/>
            <w:vAlign w:val="center"/>
          </w:tcPr>
          <w:p w14:paraId="48DC9A6A" w14:textId="67EFC7FD" w:rsidR="00A10951" w:rsidRPr="00997756" w:rsidRDefault="00A10951" w:rsidP="00A1095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Deeksha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P &amp; 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Harsheet</w:t>
            </w:r>
            <w:proofErr w:type="spellEnd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4D3E36">
              <w:rPr>
                <w:rFonts w:asciiTheme="majorHAnsi" w:hAnsiTheme="majorHAnsi" w:cs="Arial"/>
                <w:sz w:val="22"/>
                <w:szCs w:val="22"/>
                <w:lang w:bidi="en-US"/>
              </w:rPr>
              <w:t>Dubey</w:t>
            </w:r>
            <w:proofErr w:type="spellEnd"/>
          </w:p>
        </w:tc>
        <w:tc>
          <w:tcPr>
            <w:tcW w:w="923" w:type="pct"/>
            <w:vAlign w:val="center"/>
          </w:tcPr>
          <w:p w14:paraId="48DC9A6B" w14:textId="74D834A9" w:rsidR="00A10951" w:rsidRPr="00995956" w:rsidRDefault="00A10951" w:rsidP="00A1095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Srinivas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K &amp;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Prithvi</w:t>
            </w:r>
            <w:proofErr w:type="spellEnd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2562E7">
              <w:rPr>
                <w:rFonts w:asciiTheme="majorHAnsi" w:hAnsiTheme="majorHAnsi" w:cs="Arial"/>
                <w:sz w:val="22"/>
                <w:szCs w:val="22"/>
                <w:lang w:bidi="en-US"/>
              </w:rPr>
              <w:t>Sekhar</w:t>
            </w:r>
            <w:proofErr w:type="spellEnd"/>
          </w:p>
        </w:tc>
        <w:tc>
          <w:tcPr>
            <w:tcW w:w="1302" w:type="pct"/>
            <w:vAlign w:val="center"/>
          </w:tcPr>
          <w:p w14:paraId="48DC9A6C" w14:textId="77777777" w:rsidR="00A10951" w:rsidRPr="00995956" w:rsidRDefault="00A10951" w:rsidP="00A1095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A1095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2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52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7777777" w:rsidR="00DB5DE8" w:rsidRDefault="00DB5DE8">
          <w:pPr>
            <w:pStyle w:val="TOCHeading"/>
          </w:pPr>
          <w:r>
            <w:t>Contents</w:t>
          </w:r>
        </w:p>
        <w:p w14:paraId="10565A11" w14:textId="77777777" w:rsidR="00732E7C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35435" w:history="1">
            <w:r w:rsidR="00732E7C" w:rsidRPr="00AE2888">
              <w:rPr>
                <w:rStyle w:val="Hyperlink"/>
                <w:noProof/>
              </w:rPr>
              <w:t>List of Tables</w:t>
            </w:r>
            <w:r w:rsidR="00732E7C">
              <w:rPr>
                <w:noProof/>
                <w:webHidden/>
              </w:rPr>
              <w:tab/>
            </w:r>
            <w:r w:rsidR="00732E7C">
              <w:rPr>
                <w:noProof/>
                <w:webHidden/>
              </w:rPr>
              <w:fldChar w:fldCharType="begin"/>
            </w:r>
            <w:r w:rsidR="00732E7C">
              <w:rPr>
                <w:noProof/>
                <w:webHidden/>
              </w:rPr>
              <w:instrText xml:space="preserve"> PAGEREF _Toc52135435 \h </w:instrText>
            </w:r>
            <w:r w:rsidR="00732E7C">
              <w:rPr>
                <w:noProof/>
                <w:webHidden/>
              </w:rPr>
            </w:r>
            <w:r w:rsidR="00732E7C">
              <w:rPr>
                <w:noProof/>
                <w:webHidden/>
              </w:rPr>
              <w:fldChar w:fldCharType="separate"/>
            </w:r>
            <w:r w:rsidR="00732E7C">
              <w:rPr>
                <w:noProof/>
                <w:webHidden/>
              </w:rPr>
              <w:t>3</w:t>
            </w:r>
            <w:r w:rsidR="00732E7C">
              <w:rPr>
                <w:noProof/>
                <w:webHidden/>
              </w:rPr>
              <w:fldChar w:fldCharType="end"/>
            </w:r>
          </w:hyperlink>
        </w:p>
        <w:p w14:paraId="5BCA0668" w14:textId="77777777" w:rsidR="00732E7C" w:rsidRDefault="00B257DC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52135436" w:history="1">
            <w:r w:rsidR="00732E7C" w:rsidRPr="00AE2888">
              <w:rPr>
                <w:rStyle w:val="Hyperlink"/>
                <w:noProof/>
              </w:rPr>
              <w:t>Chocolate Vending Machine</w:t>
            </w:r>
            <w:r w:rsidR="00732E7C">
              <w:rPr>
                <w:noProof/>
                <w:webHidden/>
              </w:rPr>
              <w:tab/>
            </w:r>
            <w:r w:rsidR="00732E7C">
              <w:rPr>
                <w:noProof/>
                <w:webHidden/>
              </w:rPr>
              <w:fldChar w:fldCharType="begin"/>
            </w:r>
            <w:r w:rsidR="00732E7C">
              <w:rPr>
                <w:noProof/>
                <w:webHidden/>
              </w:rPr>
              <w:instrText xml:space="preserve"> PAGEREF _Toc52135436 \h </w:instrText>
            </w:r>
            <w:r w:rsidR="00732E7C">
              <w:rPr>
                <w:noProof/>
                <w:webHidden/>
              </w:rPr>
            </w:r>
            <w:r w:rsidR="00732E7C">
              <w:rPr>
                <w:noProof/>
                <w:webHidden/>
              </w:rPr>
              <w:fldChar w:fldCharType="separate"/>
            </w:r>
            <w:r w:rsidR="00732E7C">
              <w:rPr>
                <w:noProof/>
                <w:webHidden/>
              </w:rPr>
              <w:t>4</w:t>
            </w:r>
            <w:r w:rsidR="00732E7C">
              <w:rPr>
                <w:noProof/>
                <w:webHidden/>
              </w:rPr>
              <w:fldChar w:fldCharType="end"/>
            </w:r>
          </w:hyperlink>
        </w:p>
        <w:p w14:paraId="7064A184" w14:textId="77777777" w:rsidR="00732E7C" w:rsidRDefault="00B257DC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anchor="_Toc52135437" w:history="1">
            <w:r w:rsidR="00732E7C" w:rsidRPr="00AE2888">
              <w:rPr>
                <w:rStyle w:val="Hyperlink"/>
                <w:b/>
                <w:noProof/>
              </w:rPr>
              <w:t>Test Plan:</w:t>
            </w:r>
            <w:r w:rsidR="00732E7C">
              <w:rPr>
                <w:noProof/>
                <w:webHidden/>
              </w:rPr>
              <w:tab/>
            </w:r>
            <w:r w:rsidR="00732E7C">
              <w:rPr>
                <w:noProof/>
                <w:webHidden/>
              </w:rPr>
              <w:fldChar w:fldCharType="begin"/>
            </w:r>
            <w:r w:rsidR="00732E7C">
              <w:rPr>
                <w:noProof/>
                <w:webHidden/>
              </w:rPr>
              <w:instrText xml:space="preserve"> PAGEREF _Toc52135437 \h </w:instrText>
            </w:r>
            <w:r w:rsidR="00732E7C">
              <w:rPr>
                <w:noProof/>
                <w:webHidden/>
              </w:rPr>
            </w:r>
            <w:r w:rsidR="00732E7C">
              <w:rPr>
                <w:noProof/>
                <w:webHidden/>
              </w:rPr>
              <w:fldChar w:fldCharType="separate"/>
            </w:r>
            <w:r w:rsidR="00732E7C">
              <w:rPr>
                <w:noProof/>
                <w:webHidden/>
              </w:rPr>
              <w:t>4</w:t>
            </w:r>
            <w:r w:rsidR="00732E7C">
              <w:rPr>
                <w:noProof/>
                <w:webHidden/>
              </w:rPr>
              <w:fldChar w:fldCharType="end"/>
            </w:r>
          </w:hyperlink>
        </w:p>
        <w:p w14:paraId="48DC9A96" w14:textId="6D937303" w:rsidR="00DB5DE8" w:rsidRDefault="00DB5DE8">
          <w:r>
            <w:rPr>
              <w:b/>
              <w:bCs/>
              <w:noProof/>
            </w:rPr>
            <w:fldChar w:fldCharType="end"/>
          </w:r>
        </w:p>
      </w:sdtContent>
    </w:sdt>
    <w:p w14:paraId="0BC95BA0" w14:textId="227035EF" w:rsidR="00A10951" w:rsidRPr="00A10951" w:rsidRDefault="00A10951" w:rsidP="00A10951">
      <w:pPr>
        <w:pStyle w:val="Heading1"/>
      </w:pPr>
      <w:bookmarkStart w:id="4" w:name="_Toc52135435"/>
      <w:r>
        <w:t>List of Tables</w:t>
      </w:r>
      <w:bookmarkEnd w:id="4"/>
    </w:p>
    <w:p w14:paraId="1D39F771" w14:textId="77777777" w:rsidR="005E71B5" w:rsidRDefault="00A10951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"Table" </w:instrText>
      </w:r>
      <w:r>
        <w:rPr>
          <w:rFonts w:ascii="Arial" w:hAnsi="Arial" w:cs="Arial"/>
        </w:rPr>
        <w:fldChar w:fldCharType="separate"/>
      </w:r>
      <w:hyperlink w:anchor="_Toc52135413" w:history="1">
        <w:r w:rsidR="005E71B5" w:rsidRPr="006366C2">
          <w:rPr>
            <w:rStyle w:val="Hyperlink"/>
            <w:noProof/>
          </w:rPr>
          <w:t>Table 1 Test plan for Chocolate Vending Machine</w:t>
        </w:r>
        <w:r w:rsidR="005E71B5">
          <w:rPr>
            <w:noProof/>
            <w:webHidden/>
          </w:rPr>
          <w:tab/>
        </w:r>
        <w:r w:rsidR="005E71B5">
          <w:rPr>
            <w:noProof/>
            <w:webHidden/>
          </w:rPr>
          <w:fldChar w:fldCharType="begin"/>
        </w:r>
        <w:r w:rsidR="005E71B5">
          <w:rPr>
            <w:noProof/>
            <w:webHidden/>
          </w:rPr>
          <w:instrText xml:space="preserve"> PAGEREF _Toc52135413 \h </w:instrText>
        </w:r>
        <w:r w:rsidR="005E71B5">
          <w:rPr>
            <w:noProof/>
            <w:webHidden/>
          </w:rPr>
        </w:r>
        <w:r w:rsidR="005E71B5">
          <w:rPr>
            <w:noProof/>
            <w:webHidden/>
          </w:rPr>
          <w:fldChar w:fldCharType="separate"/>
        </w:r>
        <w:r w:rsidR="005E71B5">
          <w:rPr>
            <w:noProof/>
            <w:webHidden/>
          </w:rPr>
          <w:t>4</w:t>
        </w:r>
        <w:r w:rsidR="005E71B5">
          <w:rPr>
            <w:noProof/>
            <w:webHidden/>
          </w:rPr>
          <w:fldChar w:fldCharType="end"/>
        </w:r>
      </w:hyperlink>
    </w:p>
    <w:p w14:paraId="48DC9A98" w14:textId="77777777" w:rsidR="00DB5DE8" w:rsidRDefault="00A10951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48DC9A9C" w14:textId="77777777" w:rsidR="00053C2C" w:rsidRDefault="00053C2C" w:rsidP="00053C2C"/>
    <w:p w14:paraId="48DC9A9D" w14:textId="77777777" w:rsidR="00053C2C" w:rsidRDefault="00053C2C" w:rsidP="00053C2C"/>
    <w:p w14:paraId="48DC9A9E" w14:textId="77777777" w:rsidR="00053C2C" w:rsidRDefault="00053C2C" w:rsidP="00053C2C"/>
    <w:p w14:paraId="48DC9A9F" w14:textId="77777777" w:rsidR="00053C2C" w:rsidRDefault="00053C2C" w:rsidP="00053C2C"/>
    <w:p w14:paraId="48DC9AA0" w14:textId="77777777" w:rsidR="00053C2C" w:rsidRDefault="00053C2C" w:rsidP="00053C2C"/>
    <w:p w14:paraId="48DC9AA1" w14:textId="77777777" w:rsidR="00053C2C" w:rsidRDefault="00053C2C" w:rsidP="00053C2C"/>
    <w:p w14:paraId="48DC9AA2" w14:textId="77777777" w:rsidR="00053C2C" w:rsidRDefault="00053C2C" w:rsidP="00053C2C"/>
    <w:p w14:paraId="48DC9AA3" w14:textId="77777777" w:rsidR="00053C2C" w:rsidRDefault="00053C2C" w:rsidP="00053C2C"/>
    <w:p w14:paraId="48DC9AA4" w14:textId="77777777" w:rsidR="00053C2C" w:rsidRDefault="00053C2C" w:rsidP="00053C2C"/>
    <w:p w14:paraId="48DC9AA5" w14:textId="77777777" w:rsidR="00053C2C" w:rsidRDefault="00053C2C" w:rsidP="00053C2C"/>
    <w:p w14:paraId="48DC9AA6" w14:textId="77777777" w:rsidR="00053C2C" w:rsidRDefault="00053C2C" w:rsidP="00053C2C"/>
    <w:p w14:paraId="48DC9AA7" w14:textId="77777777" w:rsidR="00053C2C" w:rsidRDefault="00053C2C" w:rsidP="00053C2C"/>
    <w:p w14:paraId="48DC9AA8" w14:textId="77777777" w:rsidR="00053C2C" w:rsidRDefault="00053C2C" w:rsidP="00053C2C"/>
    <w:p w14:paraId="48DC9AA9" w14:textId="77777777" w:rsidR="00053C2C" w:rsidRDefault="00053C2C" w:rsidP="00053C2C"/>
    <w:p w14:paraId="48DC9AAA" w14:textId="77777777" w:rsidR="00053C2C" w:rsidRDefault="00053C2C" w:rsidP="00053C2C"/>
    <w:p w14:paraId="48DC9AAB" w14:textId="77777777" w:rsidR="00053C2C" w:rsidRDefault="00053C2C" w:rsidP="00053C2C"/>
    <w:p w14:paraId="48DC9AAC" w14:textId="77777777" w:rsidR="00053C2C" w:rsidRDefault="00053C2C" w:rsidP="00053C2C"/>
    <w:p w14:paraId="48DC9AAD" w14:textId="77777777" w:rsidR="00053C2C" w:rsidRDefault="00053C2C" w:rsidP="00053C2C"/>
    <w:p w14:paraId="48DC9AAE" w14:textId="77777777" w:rsidR="00053C2C" w:rsidRDefault="00053C2C" w:rsidP="00053C2C"/>
    <w:p w14:paraId="48DC9AAF" w14:textId="77777777" w:rsidR="00053C2C" w:rsidRDefault="00053C2C" w:rsidP="00053C2C"/>
    <w:p w14:paraId="48DC9AB0" w14:textId="25D24AE4" w:rsidR="00053C2C" w:rsidRDefault="00053C2C" w:rsidP="00053C2C"/>
    <w:p w14:paraId="0F8FDCB4" w14:textId="03F059A6" w:rsidR="00EE4EC2" w:rsidRDefault="00EE4EC2" w:rsidP="00053C2C"/>
    <w:p w14:paraId="36ABDA3F" w14:textId="77777777" w:rsidR="00EE4EC2" w:rsidRDefault="00EE4EC2" w:rsidP="00053C2C"/>
    <w:p w14:paraId="48DC9AB1" w14:textId="73F95FF4" w:rsidR="00053C2C" w:rsidRDefault="00053C2C" w:rsidP="00053C2C"/>
    <w:p w14:paraId="40E2FB0B" w14:textId="77777777" w:rsidR="00A27E85" w:rsidRDefault="00A27E85" w:rsidP="00053C2C"/>
    <w:p w14:paraId="4BB261B7" w14:textId="155B8CFD" w:rsidR="00A10951" w:rsidRDefault="00A10951" w:rsidP="00A10951">
      <w:pPr>
        <w:pStyle w:val="Heading1"/>
      </w:pPr>
      <w:bookmarkStart w:id="5" w:name="_Toc52135436"/>
      <w:bookmarkEnd w:id="0"/>
      <w:bookmarkEnd w:id="1"/>
      <w:bookmarkEnd w:id="2"/>
      <w:bookmarkEnd w:id="3"/>
      <w:r w:rsidRPr="00A10951">
        <w:t>Chocolate Vending Machine</w:t>
      </w:r>
      <w:bookmarkEnd w:id="5"/>
    </w:p>
    <w:p w14:paraId="55627C2C" w14:textId="145F78CC" w:rsidR="00A10951" w:rsidRPr="00732E7C" w:rsidRDefault="005E71B5" w:rsidP="005E71B5">
      <w:pPr>
        <w:pStyle w:val="Heading2"/>
        <w:rPr>
          <w:b/>
        </w:rPr>
      </w:pPr>
      <w:bookmarkStart w:id="6" w:name="_Toc52135437"/>
      <w:r w:rsidRPr="00732E7C">
        <w:rPr>
          <w:b/>
        </w:rPr>
        <w:t>Test Plan:</w:t>
      </w:r>
      <w:bookmarkEnd w:id="6"/>
    </w:p>
    <w:p w14:paraId="0FA6FDB3" w14:textId="77777777" w:rsidR="005E71B5" w:rsidRPr="005E71B5" w:rsidRDefault="005E71B5" w:rsidP="00A10951">
      <w:pPr>
        <w:rPr>
          <w:b/>
        </w:rPr>
      </w:pPr>
    </w:p>
    <w:p w14:paraId="57710A43" w14:textId="3A62E6C9" w:rsidR="005E71B5" w:rsidRDefault="005E71B5" w:rsidP="005E71B5">
      <w:pPr>
        <w:pStyle w:val="Caption"/>
        <w:keepNext/>
      </w:pPr>
      <w:bookmarkStart w:id="7" w:name="_Toc52135413"/>
      <w:r>
        <w:t xml:space="preserve">Table </w:t>
      </w:r>
      <w:r w:rsidR="00B257DC">
        <w:fldChar w:fldCharType="begin"/>
      </w:r>
      <w:r w:rsidR="00B257DC">
        <w:instrText xml:space="preserve"> SEQ Table \* ARABIC </w:instrText>
      </w:r>
      <w:r w:rsidR="00B257DC">
        <w:fldChar w:fldCharType="separate"/>
      </w:r>
      <w:r>
        <w:rPr>
          <w:noProof/>
        </w:rPr>
        <w:t>1</w:t>
      </w:r>
      <w:r w:rsidR="00B257DC">
        <w:rPr>
          <w:noProof/>
        </w:rPr>
        <w:fldChar w:fldCharType="end"/>
      </w:r>
      <w:r>
        <w:t xml:space="preserve"> Test plan for Chocolate Vending Machine</w:t>
      </w:r>
      <w:bookmarkEnd w:id="7"/>
    </w:p>
    <w:tbl>
      <w:tblPr>
        <w:tblStyle w:val="TableGrid"/>
        <w:tblW w:w="10212" w:type="dxa"/>
        <w:tblInd w:w="198" w:type="dxa"/>
        <w:tblLook w:val="04A0" w:firstRow="1" w:lastRow="0" w:firstColumn="1" w:lastColumn="0" w:noHBand="0" w:noVBand="1"/>
      </w:tblPr>
      <w:tblGrid>
        <w:gridCol w:w="1549"/>
        <w:gridCol w:w="2078"/>
        <w:gridCol w:w="1653"/>
        <w:gridCol w:w="1616"/>
        <w:gridCol w:w="1903"/>
        <w:gridCol w:w="1413"/>
      </w:tblGrid>
      <w:tr w:rsidR="00504582" w:rsidRPr="00DF4449" w14:paraId="763CA762" w14:textId="77777777" w:rsidTr="00504582">
        <w:tc>
          <w:tcPr>
            <w:tcW w:w="1549" w:type="dxa"/>
          </w:tcPr>
          <w:p w14:paraId="67485D4D" w14:textId="77777777" w:rsidR="00504582" w:rsidRPr="00DF4449" w:rsidRDefault="00504582" w:rsidP="00FB3FD4">
            <w:pPr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T_ID</w:t>
            </w:r>
          </w:p>
        </w:tc>
        <w:tc>
          <w:tcPr>
            <w:tcW w:w="2078" w:type="dxa"/>
          </w:tcPr>
          <w:p w14:paraId="5E3043F7" w14:textId="77777777" w:rsidR="00504582" w:rsidRPr="00DF4449" w:rsidRDefault="00504582" w:rsidP="00FB3FD4">
            <w:pPr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Description</w:t>
            </w:r>
          </w:p>
        </w:tc>
        <w:tc>
          <w:tcPr>
            <w:tcW w:w="1653" w:type="dxa"/>
          </w:tcPr>
          <w:p w14:paraId="7CAC3145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Precondition</w:t>
            </w:r>
          </w:p>
        </w:tc>
        <w:tc>
          <w:tcPr>
            <w:tcW w:w="1616" w:type="dxa"/>
          </w:tcPr>
          <w:p w14:paraId="74EB1C66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Expected Input</w:t>
            </w:r>
          </w:p>
        </w:tc>
        <w:tc>
          <w:tcPr>
            <w:tcW w:w="1903" w:type="dxa"/>
          </w:tcPr>
          <w:p w14:paraId="7AAD6A77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Expected output</w:t>
            </w:r>
          </w:p>
        </w:tc>
        <w:tc>
          <w:tcPr>
            <w:tcW w:w="1413" w:type="dxa"/>
          </w:tcPr>
          <w:p w14:paraId="5728D711" w14:textId="69856682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b/>
              </w:rPr>
            </w:pPr>
            <w:r w:rsidRPr="00DF4449">
              <w:rPr>
                <w:rFonts w:asciiTheme="majorHAnsi" w:hAnsiTheme="majorHAnsi" w:cstheme="minorHAnsi"/>
                <w:b/>
              </w:rPr>
              <w:t>Actual output</w:t>
            </w:r>
          </w:p>
        </w:tc>
      </w:tr>
      <w:tr w:rsidR="00504582" w:rsidRPr="00DF4449" w14:paraId="085BD9FB" w14:textId="77777777" w:rsidTr="00504582">
        <w:tc>
          <w:tcPr>
            <w:tcW w:w="1549" w:type="dxa"/>
          </w:tcPr>
          <w:p w14:paraId="0FEE4275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T01_H_01</w:t>
            </w:r>
          </w:p>
        </w:tc>
        <w:tc>
          <w:tcPr>
            <w:tcW w:w="2078" w:type="dxa"/>
          </w:tcPr>
          <w:p w14:paraId="42782CB0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didn’t press any button from keypad, a message “Choose a chocolate” should appear on the display.</w:t>
            </w:r>
          </w:p>
        </w:tc>
        <w:tc>
          <w:tcPr>
            <w:tcW w:w="1653" w:type="dxa"/>
          </w:tcPr>
          <w:p w14:paraId="17573FE5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Idle</w:t>
            </w:r>
          </w:p>
        </w:tc>
        <w:tc>
          <w:tcPr>
            <w:tcW w:w="1616" w:type="dxa"/>
          </w:tcPr>
          <w:p w14:paraId="093AF382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No key press</w:t>
            </w:r>
          </w:p>
        </w:tc>
        <w:tc>
          <w:tcPr>
            <w:tcW w:w="1903" w:type="dxa"/>
          </w:tcPr>
          <w:p w14:paraId="359C885C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Choose a chocolate</w:t>
            </w:r>
            <w:r w:rsidRPr="00DF4449">
              <w:rPr>
                <w:rFonts w:asciiTheme="majorHAnsi" w:hAnsiTheme="majorHAnsi" w:cstheme="minorHAnsi"/>
              </w:rPr>
              <w:t>”</w:t>
            </w:r>
          </w:p>
        </w:tc>
        <w:tc>
          <w:tcPr>
            <w:tcW w:w="1413" w:type="dxa"/>
          </w:tcPr>
          <w:p w14:paraId="3BAB990D" w14:textId="3DBA7559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  <w:lang w:val="en"/>
              </w:rPr>
              <w:t>Choose a chocolate</w:t>
            </w:r>
          </w:p>
        </w:tc>
      </w:tr>
      <w:tr w:rsidR="00504582" w:rsidRPr="00DF4449" w14:paraId="0BEC8FF2" w14:textId="77777777" w:rsidTr="00504582">
        <w:tc>
          <w:tcPr>
            <w:tcW w:w="1549" w:type="dxa"/>
          </w:tcPr>
          <w:p w14:paraId="46C62A9B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T02_H_01</w:t>
            </w:r>
          </w:p>
        </w:tc>
        <w:tc>
          <w:tcPr>
            <w:tcW w:w="2078" w:type="dxa"/>
          </w:tcPr>
          <w:p w14:paraId="3B5D4D88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When a customer selects a chocolate, its price detail must be displayed</w:t>
            </w:r>
          </w:p>
        </w:tc>
        <w:tc>
          <w:tcPr>
            <w:tcW w:w="1653" w:type="dxa"/>
          </w:tcPr>
          <w:p w14:paraId="0574305A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product</w:t>
            </w:r>
          </w:p>
        </w:tc>
        <w:tc>
          <w:tcPr>
            <w:tcW w:w="1616" w:type="dxa"/>
          </w:tcPr>
          <w:p w14:paraId="556FAD48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 xml:space="preserve">Selects a product </w:t>
            </w:r>
          </w:p>
        </w:tc>
        <w:tc>
          <w:tcPr>
            <w:tcW w:w="1903" w:type="dxa"/>
          </w:tcPr>
          <w:p w14:paraId="38579306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the price of the chocolate</w:t>
            </w:r>
          </w:p>
        </w:tc>
        <w:tc>
          <w:tcPr>
            <w:tcW w:w="1413" w:type="dxa"/>
          </w:tcPr>
          <w:p w14:paraId="51D3EA7C" w14:textId="3534B54B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</w:rPr>
              <w:t>Display</w:t>
            </w:r>
            <w:r>
              <w:rPr>
                <w:rFonts w:asciiTheme="majorHAnsi" w:hAnsiTheme="majorHAnsi" w:cstheme="minorHAnsi"/>
              </w:rPr>
              <w:t>s</w:t>
            </w:r>
            <w:r w:rsidRPr="00BF0BB2">
              <w:rPr>
                <w:rFonts w:asciiTheme="majorHAnsi" w:hAnsiTheme="majorHAnsi" w:cstheme="minorHAnsi"/>
              </w:rPr>
              <w:t xml:space="preserve"> the price of the chocolate</w:t>
            </w:r>
          </w:p>
        </w:tc>
      </w:tr>
      <w:tr w:rsidR="00504582" w:rsidRPr="00DF4449" w14:paraId="36AF98F6" w14:textId="77777777" w:rsidTr="00504582">
        <w:tc>
          <w:tcPr>
            <w:tcW w:w="1549" w:type="dxa"/>
          </w:tcPr>
          <w:p w14:paraId="0D5B0033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T03_H_01</w:t>
            </w:r>
          </w:p>
        </w:tc>
        <w:tc>
          <w:tcPr>
            <w:tcW w:w="2078" w:type="dxa"/>
          </w:tcPr>
          <w:p w14:paraId="77234A5D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confirms a product selection, multiple payment options must be displayed</w:t>
            </w:r>
          </w:p>
        </w:tc>
        <w:tc>
          <w:tcPr>
            <w:tcW w:w="1653" w:type="dxa"/>
          </w:tcPr>
          <w:p w14:paraId="1FE8C793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Proper Selection of product</w:t>
            </w:r>
          </w:p>
        </w:tc>
        <w:tc>
          <w:tcPr>
            <w:tcW w:w="1616" w:type="dxa"/>
          </w:tcPr>
          <w:p w14:paraId="403D1A8F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Selects the payment option</w:t>
            </w:r>
          </w:p>
        </w:tc>
        <w:tc>
          <w:tcPr>
            <w:tcW w:w="1903" w:type="dxa"/>
          </w:tcPr>
          <w:p w14:paraId="0330B6B8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Choose the payment method: 1. Cash 2. Credit/Debit Card”</w:t>
            </w:r>
          </w:p>
        </w:tc>
        <w:tc>
          <w:tcPr>
            <w:tcW w:w="1413" w:type="dxa"/>
          </w:tcPr>
          <w:p w14:paraId="6A5477A6" w14:textId="421BCF8B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</w:t>
            </w:r>
            <w:r>
              <w:rPr>
                <w:rFonts w:asciiTheme="majorHAnsi" w:hAnsiTheme="majorHAnsi" w:cstheme="minorHAnsi"/>
              </w:rPr>
              <w:t>s</w:t>
            </w:r>
            <w:r w:rsidRPr="00DF4449">
              <w:rPr>
                <w:rFonts w:asciiTheme="majorHAnsi" w:hAnsiTheme="majorHAnsi" w:cstheme="minorHAnsi"/>
              </w:rPr>
              <w:t xml:space="preserve"> “</w:t>
            </w:r>
            <w:r w:rsidRPr="00DF4449">
              <w:rPr>
                <w:rFonts w:asciiTheme="majorHAnsi" w:hAnsiTheme="majorHAnsi" w:cstheme="minorHAnsi"/>
                <w:lang w:val="en"/>
              </w:rPr>
              <w:t>Choose the payment method: 1. Cash 2. Credit/Debit Card”</w:t>
            </w:r>
          </w:p>
        </w:tc>
      </w:tr>
      <w:tr w:rsidR="00504582" w:rsidRPr="00DF4449" w14:paraId="4F2A6C64" w14:textId="77777777" w:rsidTr="00504582">
        <w:trPr>
          <w:trHeight w:val="454"/>
        </w:trPr>
        <w:tc>
          <w:tcPr>
            <w:tcW w:w="1549" w:type="dxa"/>
          </w:tcPr>
          <w:p w14:paraId="098BEB50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T04_H_03</w:t>
            </w:r>
          </w:p>
        </w:tc>
        <w:tc>
          <w:tcPr>
            <w:tcW w:w="2078" w:type="dxa"/>
          </w:tcPr>
          <w:p w14:paraId="57CF1CA6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hits “1” from keypad, a message should appear on the display “</w:t>
            </w:r>
            <w:r w:rsidRPr="00DF4449">
              <w:rPr>
                <w:rFonts w:asciiTheme="majorHAnsi" w:hAnsiTheme="majorHAnsi" w:cstheme="minorHAnsi"/>
              </w:rPr>
              <w:t>Please insert your money”</w:t>
            </w:r>
          </w:p>
        </w:tc>
        <w:tc>
          <w:tcPr>
            <w:tcW w:w="1653" w:type="dxa"/>
          </w:tcPr>
          <w:p w14:paraId="3F8AFC2C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Confirmation of product selection</w:t>
            </w:r>
          </w:p>
        </w:tc>
        <w:tc>
          <w:tcPr>
            <w:tcW w:w="1616" w:type="dxa"/>
          </w:tcPr>
          <w:p w14:paraId="51F90517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“1” Key press</w:t>
            </w:r>
          </w:p>
        </w:tc>
        <w:tc>
          <w:tcPr>
            <w:tcW w:w="1903" w:type="dxa"/>
          </w:tcPr>
          <w:p w14:paraId="59452CC7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“Please insert your money”</w:t>
            </w:r>
          </w:p>
        </w:tc>
        <w:tc>
          <w:tcPr>
            <w:tcW w:w="1413" w:type="dxa"/>
          </w:tcPr>
          <w:p w14:paraId="380FDEBF" w14:textId="3FF5E468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</w:rPr>
              <w:t>Please insert your money</w:t>
            </w:r>
          </w:p>
        </w:tc>
      </w:tr>
      <w:tr w:rsidR="00504582" w:rsidRPr="00DF4449" w14:paraId="396F68FA" w14:textId="77777777" w:rsidTr="00504582">
        <w:trPr>
          <w:trHeight w:val="454"/>
        </w:trPr>
        <w:tc>
          <w:tcPr>
            <w:tcW w:w="1549" w:type="dxa"/>
          </w:tcPr>
          <w:p w14:paraId="298D07C1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T05_H_03</w:t>
            </w:r>
          </w:p>
        </w:tc>
        <w:tc>
          <w:tcPr>
            <w:tcW w:w="2078" w:type="dxa"/>
          </w:tcPr>
          <w:p w14:paraId="226F3F45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hits “2” from keypad, a message should appear on the display “Slide your card”</w:t>
            </w:r>
          </w:p>
        </w:tc>
        <w:tc>
          <w:tcPr>
            <w:tcW w:w="1653" w:type="dxa"/>
          </w:tcPr>
          <w:p w14:paraId="20DB10D6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Confirmation of product selection</w:t>
            </w:r>
          </w:p>
        </w:tc>
        <w:tc>
          <w:tcPr>
            <w:tcW w:w="1616" w:type="dxa"/>
          </w:tcPr>
          <w:p w14:paraId="0F21A242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“2” Key press</w:t>
            </w:r>
          </w:p>
        </w:tc>
        <w:tc>
          <w:tcPr>
            <w:tcW w:w="1903" w:type="dxa"/>
          </w:tcPr>
          <w:p w14:paraId="185A8084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Display “</w:t>
            </w:r>
            <w:r w:rsidRPr="00DF4449">
              <w:rPr>
                <w:rFonts w:asciiTheme="majorHAnsi" w:hAnsiTheme="majorHAnsi" w:cstheme="minorHAnsi"/>
                <w:lang w:val="en"/>
              </w:rPr>
              <w:t>Slide your card”</w:t>
            </w:r>
          </w:p>
        </w:tc>
        <w:tc>
          <w:tcPr>
            <w:tcW w:w="1413" w:type="dxa"/>
          </w:tcPr>
          <w:p w14:paraId="7ABD70AD" w14:textId="57484C9C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  <w:lang w:val="en"/>
              </w:rPr>
              <w:t>Slide your card</w:t>
            </w:r>
          </w:p>
        </w:tc>
      </w:tr>
      <w:tr w:rsidR="00504582" w:rsidRPr="00DF4449" w14:paraId="2CB85421" w14:textId="77777777" w:rsidTr="00504582">
        <w:trPr>
          <w:trHeight w:val="1577"/>
        </w:trPr>
        <w:tc>
          <w:tcPr>
            <w:tcW w:w="1549" w:type="dxa"/>
          </w:tcPr>
          <w:p w14:paraId="021B0BA0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lastRenderedPageBreak/>
              <w:t>T06_H_03</w:t>
            </w:r>
          </w:p>
        </w:tc>
        <w:tc>
          <w:tcPr>
            <w:tcW w:w="2078" w:type="dxa"/>
          </w:tcPr>
          <w:p w14:paraId="6299B391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If customer slides a debit card, a message should appear on the keypad LCD “Please insert a 4-digit PIN”</w:t>
            </w:r>
          </w:p>
        </w:tc>
        <w:tc>
          <w:tcPr>
            <w:tcW w:w="1653" w:type="dxa"/>
          </w:tcPr>
          <w:p w14:paraId="3D8AB598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payment via Credit/Debit card</w:t>
            </w:r>
          </w:p>
        </w:tc>
        <w:tc>
          <w:tcPr>
            <w:tcW w:w="1616" w:type="dxa"/>
          </w:tcPr>
          <w:p w14:paraId="0D6552A0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Slides Debit/Credit card</w:t>
            </w:r>
          </w:p>
        </w:tc>
        <w:tc>
          <w:tcPr>
            <w:tcW w:w="1903" w:type="dxa"/>
          </w:tcPr>
          <w:p w14:paraId="031F85C4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 xml:space="preserve">Display </w:t>
            </w:r>
            <w:r w:rsidRPr="00DF4449">
              <w:rPr>
                <w:rFonts w:asciiTheme="majorHAnsi" w:hAnsiTheme="majorHAnsi" w:cstheme="minorHAnsi"/>
                <w:lang w:val="en"/>
              </w:rPr>
              <w:t>“Please insert a 4-digit PIN”</w:t>
            </w:r>
          </w:p>
        </w:tc>
        <w:tc>
          <w:tcPr>
            <w:tcW w:w="1413" w:type="dxa"/>
          </w:tcPr>
          <w:p w14:paraId="07CE247E" w14:textId="0BAFECEB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  <w:lang w:val="en"/>
              </w:rPr>
              <w:t>Please insert a 4-digit PIN</w:t>
            </w:r>
          </w:p>
        </w:tc>
      </w:tr>
      <w:tr w:rsidR="00504582" w:rsidRPr="00DF4449" w14:paraId="62E820D8" w14:textId="77777777" w:rsidTr="00504582">
        <w:trPr>
          <w:trHeight w:val="1400"/>
        </w:trPr>
        <w:tc>
          <w:tcPr>
            <w:tcW w:w="1549" w:type="dxa"/>
          </w:tcPr>
          <w:p w14:paraId="36802F02" w14:textId="77777777" w:rsidR="00504582" w:rsidRPr="00DF4449" w:rsidRDefault="00504582" w:rsidP="00FB3FD4">
            <w:pPr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T07_H_03</w:t>
            </w:r>
          </w:p>
        </w:tc>
        <w:tc>
          <w:tcPr>
            <w:tcW w:w="2078" w:type="dxa"/>
          </w:tcPr>
          <w:p w14:paraId="6E984254" w14:textId="77777777" w:rsidR="00504582" w:rsidRPr="00DF4449" w:rsidRDefault="00504582" w:rsidP="00FB3FD4">
            <w:pPr>
              <w:autoSpaceDE w:val="0"/>
              <w:autoSpaceDN w:val="0"/>
              <w:adjustRightInd w:val="0"/>
              <w:spacing w:before="252"/>
              <w:ind w:firstLine="0"/>
              <w:rPr>
                <w:rFonts w:asciiTheme="majorHAnsi" w:hAnsiTheme="majorHAnsi" w:cstheme="minorHAnsi"/>
                <w:lang w:val="en"/>
              </w:rPr>
            </w:pPr>
            <w:r w:rsidRPr="00DF4449">
              <w:rPr>
                <w:rFonts w:asciiTheme="majorHAnsi" w:hAnsiTheme="majorHAnsi" w:cstheme="minorHAnsi"/>
                <w:lang w:val="en"/>
              </w:rPr>
              <w:t>When customer inserts a 4-digit code for the debit card, the system should send the product to the customer.</w:t>
            </w:r>
          </w:p>
          <w:p w14:paraId="62359237" w14:textId="77777777" w:rsidR="00504582" w:rsidRPr="00DF4449" w:rsidRDefault="00504582" w:rsidP="00FB3FD4">
            <w:pPr>
              <w:rPr>
                <w:rFonts w:asciiTheme="majorHAnsi" w:hAnsiTheme="majorHAnsi" w:cstheme="minorHAnsi"/>
                <w:lang w:val="en"/>
              </w:rPr>
            </w:pPr>
          </w:p>
        </w:tc>
        <w:tc>
          <w:tcPr>
            <w:tcW w:w="1653" w:type="dxa"/>
          </w:tcPr>
          <w:p w14:paraId="3C373201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Selection of payment via Credit/Debit card</w:t>
            </w:r>
          </w:p>
        </w:tc>
        <w:tc>
          <w:tcPr>
            <w:tcW w:w="1616" w:type="dxa"/>
          </w:tcPr>
          <w:p w14:paraId="2C862B07" w14:textId="77777777" w:rsidR="00504582" w:rsidRPr="00DF4449" w:rsidRDefault="00504582" w:rsidP="00FB3FD4">
            <w:pPr>
              <w:ind w:firstLine="0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Enters 4-digit PIN</w:t>
            </w:r>
          </w:p>
        </w:tc>
        <w:tc>
          <w:tcPr>
            <w:tcW w:w="1903" w:type="dxa"/>
          </w:tcPr>
          <w:p w14:paraId="322D7D24" w14:textId="77777777" w:rsidR="00504582" w:rsidRPr="00DF4449" w:rsidRDefault="00504582" w:rsidP="00FB3FD4">
            <w:pPr>
              <w:ind w:firstLine="0"/>
              <w:jc w:val="both"/>
              <w:rPr>
                <w:rFonts w:asciiTheme="majorHAnsi" w:hAnsiTheme="majorHAnsi" w:cstheme="minorHAnsi"/>
              </w:rPr>
            </w:pPr>
            <w:r w:rsidRPr="00DF4449">
              <w:rPr>
                <w:rFonts w:asciiTheme="majorHAnsi" w:hAnsiTheme="majorHAnsi" w:cstheme="minorHAnsi"/>
              </w:rPr>
              <w:t>Validates the pin, detects the amount and delivers the product</w:t>
            </w:r>
          </w:p>
        </w:tc>
        <w:tc>
          <w:tcPr>
            <w:tcW w:w="1413" w:type="dxa"/>
          </w:tcPr>
          <w:p w14:paraId="54C81AA7" w14:textId="7720AA97" w:rsidR="00504582" w:rsidRPr="00DF4449" w:rsidRDefault="00504582" w:rsidP="00D742CE">
            <w:pPr>
              <w:ind w:firstLine="0"/>
              <w:rPr>
                <w:rFonts w:asciiTheme="majorHAnsi" w:hAnsiTheme="majorHAnsi" w:cstheme="minorHAnsi"/>
              </w:rPr>
            </w:pPr>
            <w:r w:rsidRPr="00BF0BB2">
              <w:rPr>
                <w:rFonts w:asciiTheme="majorHAnsi" w:hAnsiTheme="majorHAnsi" w:cstheme="minorHAnsi"/>
              </w:rPr>
              <w:t>Validates the pin, detects the amount and delivers the product</w:t>
            </w:r>
          </w:p>
        </w:tc>
      </w:tr>
    </w:tbl>
    <w:p w14:paraId="265E8C24" w14:textId="77777777" w:rsidR="00A10951" w:rsidRPr="00A10951" w:rsidRDefault="00A10951" w:rsidP="005E71B5">
      <w:pPr>
        <w:pStyle w:val="Caption"/>
        <w:keepNext/>
      </w:pPr>
    </w:p>
    <w:sectPr w:rsidR="00A10951" w:rsidRPr="00A10951" w:rsidSect="00015E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08D11" w14:textId="77777777" w:rsidR="00B257DC" w:rsidRDefault="00B257DC" w:rsidP="006A582B">
      <w:r>
        <w:separator/>
      </w:r>
    </w:p>
  </w:endnote>
  <w:endnote w:type="continuationSeparator" w:id="0">
    <w:p w14:paraId="2B3593B0" w14:textId="77777777" w:rsidR="00B257DC" w:rsidRDefault="00B257DC" w:rsidP="006A582B">
      <w:r>
        <w:continuationSeparator/>
      </w:r>
    </w:p>
  </w:endnote>
  <w:endnote w:type="continuationNotice" w:id="1">
    <w:p w14:paraId="7035FDF5" w14:textId="77777777" w:rsidR="00B257DC" w:rsidRDefault="00B257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E98F3" w14:textId="77777777" w:rsidR="003A1816" w:rsidRDefault="003A1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2DD0806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742CE">
                    <w:rPr>
                      <w:b/>
                      <w:bCs/>
                      <w:noProof/>
                      <w:sz w:val="20"/>
                      <w:szCs w:val="20"/>
                    </w:rPr>
                    <w:t>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742CE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  <w:bookmarkStart w:id="8" w:name="_GoBack"/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4736D2" w14:textId="77777777" w:rsidR="003A1816" w:rsidRDefault="003A1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A6D45" w14:textId="77777777" w:rsidR="00B257DC" w:rsidRDefault="00B257DC" w:rsidP="006A582B">
      <w:r>
        <w:separator/>
      </w:r>
    </w:p>
  </w:footnote>
  <w:footnote w:type="continuationSeparator" w:id="0">
    <w:p w14:paraId="018277DB" w14:textId="77777777" w:rsidR="00B257DC" w:rsidRDefault="00B257DC" w:rsidP="006A582B">
      <w:r>
        <w:continuationSeparator/>
      </w:r>
    </w:p>
  </w:footnote>
  <w:footnote w:type="continuationNotice" w:id="1">
    <w:p w14:paraId="065AEE0D" w14:textId="77777777" w:rsidR="00B257DC" w:rsidRDefault="00B257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B52E6" w14:textId="77777777" w:rsidR="003A1816" w:rsidRDefault="003A18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BD2C5BC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C258CE" w:rsidRPr="00C258CE">
            <w:rPr>
              <w:rFonts w:ascii="Arial" w:hAnsi="Arial" w:cs="Arial"/>
              <w:sz w:val="20"/>
            </w:rPr>
            <w:t xml:space="preserve">Learning Report – </w:t>
          </w:r>
          <w:r w:rsidR="003A1816"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26F15" w14:textId="77777777" w:rsidR="003A1816" w:rsidRDefault="003A1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2C9C"/>
    <w:rsid w:val="00125753"/>
    <w:rsid w:val="00127B90"/>
    <w:rsid w:val="00131919"/>
    <w:rsid w:val="001324C8"/>
    <w:rsid w:val="001413BA"/>
    <w:rsid w:val="00143391"/>
    <w:rsid w:val="00146180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5CC0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4582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E71B5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2E7C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0D74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C51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951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57DC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F96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40F0"/>
    <w:rsid w:val="00D742CE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556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A1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6C7B4C-E222-44A9-9C10-FAE8B405ACE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14D85D9-9DC7-4979-AF5F-17A0C25C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2672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Hp-pc</cp:lastModifiedBy>
  <cp:revision>8</cp:revision>
  <cp:lastPrinted>2014-03-29T07:34:00Z</cp:lastPrinted>
  <dcterms:created xsi:type="dcterms:W3CDTF">2020-09-27T14:20:00Z</dcterms:created>
  <dcterms:modified xsi:type="dcterms:W3CDTF">2020-09-27T17:22:00Z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