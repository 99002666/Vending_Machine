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1A46E95F" w:rsidR="00746D2E" w:rsidRDefault="00D619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48512" behindDoc="0" locked="0" layoutInCell="1" allowOverlap="1" wp14:anchorId="48DC9B2A" wp14:editId="48327CFE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5782779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16DA076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EECA8E7" w:rsidR="00963DA6" w:rsidRDefault="00854C51" w:rsidP="00963DA6">
      <w:pPr>
        <w:ind w:firstLine="0"/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664896" behindDoc="0" locked="0" layoutInCell="1" allowOverlap="1" wp14:anchorId="38CC446E" wp14:editId="3355245F">
            <wp:simplePos x="0" y="0"/>
            <wp:positionH relativeFrom="column">
              <wp:posOffset>1581150</wp:posOffset>
            </wp:positionH>
            <wp:positionV relativeFrom="paragraph">
              <wp:posOffset>1575435</wp:posOffset>
            </wp:positionV>
            <wp:extent cx="2152650" cy="1838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1095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08189D3F">
                <wp:simplePos x="0" y="0"/>
                <wp:positionH relativeFrom="column">
                  <wp:posOffset>574675</wp:posOffset>
                </wp:positionH>
                <wp:positionV relativeFrom="paragraph">
                  <wp:posOffset>249555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F58B" w14:textId="77777777" w:rsidR="00A10951" w:rsidRPr="00A10951" w:rsidRDefault="00A10951" w:rsidP="00A1095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 w:rsidRPr="00A10951">
                              <w:rPr>
                                <w:rFonts w:ascii="Arial" w:hAnsi="Arial" w:cs="Arial"/>
                                <w:sz w:val="56"/>
                              </w:rPr>
                              <w:t>Learning Report – Applied SDLC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45.25pt;margin-top:19.6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" filled="f" stroked="f" strokeweight=".5pt">
                <v:textbox>
                  <w:txbxContent>
                    <w:p w14:paraId="7972F58B" w14:textId="77777777" w:rsidR="00A10951" w:rsidRPr="00A10951" w:rsidRDefault="00A10951" w:rsidP="00A1095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 w:rsidRPr="00A10951">
                        <w:rPr>
                          <w:rFonts w:ascii="Arial" w:hAnsi="Arial" w:cs="Arial"/>
                          <w:sz w:val="56"/>
                        </w:rPr>
                        <w:t>Learning Report – Applied SDLC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318"/>
        <w:gridCol w:w="1575"/>
        <w:gridCol w:w="1645"/>
        <w:gridCol w:w="1934"/>
        <w:gridCol w:w="2728"/>
      </w:tblGrid>
      <w:tr w:rsidR="00503D7B" w:rsidRPr="00553962" w14:paraId="48DC9A58" w14:textId="77777777" w:rsidTr="00A1095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2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52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A10951" w:rsidRPr="00553962" w14:paraId="48DC9A5F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0447E5C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1.0</w:t>
            </w:r>
          </w:p>
        </w:tc>
        <w:tc>
          <w:tcPr>
            <w:tcW w:w="629" w:type="pct"/>
            <w:vAlign w:val="center"/>
          </w:tcPr>
          <w:p w14:paraId="48DC9A5A" w14:textId="2EB03842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17.09.2020</w:t>
            </w:r>
          </w:p>
        </w:tc>
        <w:tc>
          <w:tcPr>
            <w:tcW w:w="752" w:type="pct"/>
            <w:vAlign w:val="center"/>
          </w:tcPr>
          <w:p w14:paraId="48DC9A5B" w14:textId="396B1597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5C" w14:textId="5C2824FC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Deeksha</w:t>
            </w:r>
            <w:proofErr w:type="spellEnd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P &amp; 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Harsheet</w:t>
            </w:r>
            <w:proofErr w:type="spellEnd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0B1FBD4E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Srinivas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K &amp;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Prithvi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5E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6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BAE0013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1.1</w:t>
            </w:r>
          </w:p>
        </w:tc>
        <w:tc>
          <w:tcPr>
            <w:tcW w:w="629" w:type="pct"/>
            <w:vAlign w:val="center"/>
          </w:tcPr>
          <w:p w14:paraId="48DC9A61" w14:textId="3D45AF38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18.09.2020</w:t>
            </w:r>
          </w:p>
        </w:tc>
        <w:tc>
          <w:tcPr>
            <w:tcW w:w="752" w:type="pct"/>
            <w:vAlign w:val="center"/>
          </w:tcPr>
          <w:p w14:paraId="48DC9A62" w14:textId="355FDAC6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3" w14:textId="3958B931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4" w14:textId="1BC56FC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5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D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005E237A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1.2</w:t>
            </w:r>
          </w:p>
        </w:tc>
        <w:tc>
          <w:tcPr>
            <w:tcW w:w="629" w:type="pct"/>
            <w:vAlign w:val="center"/>
          </w:tcPr>
          <w:p w14:paraId="48DC9A68" w14:textId="3683AE4D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19.09.2020</w:t>
            </w:r>
          </w:p>
        </w:tc>
        <w:tc>
          <w:tcPr>
            <w:tcW w:w="752" w:type="pct"/>
            <w:vAlign w:val="center"/>
          </w:tcPr>
          <w:p w14:paraId="48DC9A69" w14:textId="74C2958A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A" w14:textId="67EFC7FD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B" w14:textId="74D834A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C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40283BFA" w14:textId="77777777" w:rsidR="00A10951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8567" w:history="1">
            <w:r w:rsidR="00A10951" w:rsidRPr="009D1482">
              <w:rPr>
                <w:rStyle w:val="Hyperlink"/>
                <w:noProof/>
              </w:rPr>
              <w:t>List of Tables</w:t>
            </w:r>
            <w:r w:rsidR="00A10951">
              <w:rPr>
                <w:noProof/>
                <w:webHidden/>
              </w:rPr>
              <w:tab/>
            </w:r>
            <w:r w:rsidR="00A10951">
              <w:rPr>
                <w:noProof/>
                <w:webHidden/>
              </w:rPr>
              <w:fldChar w:fldCharType="begin"/>
            </w:r>
            <w:r w:rsidR="00A10951">
              <w:rPr>
                <w:noProof/>
                <w:webHidden/>
              </w:rPr>
              <w:instrText xml:space="preserve"> PAGEREF _Toc52128567 \h </w:instrText>
            </w:r>
            <w:r w:rsidR="00A10951">
              <w:rPr>
                <w:noProof/>
                <w:webHidden/>
              </w:rPr>
            </w:r>
            <w:r w:rsidR="00A10951">
              <w:rPr>
                <w:noProof/>
                <w:webHidden/>
              </w:rPr>
              <w:fldChar w:fldCharType="separate"/>
            </w:r>
            <w:r w:rsidR="00A10951">
              <w:rPr>
                <w:noProof/>
                <w:webHidden/>
              </w:rPr>
              <w:t>3</w:t>
            </w:r>
            <w:r w:rsidR="00A10951">
              <w:rPr>
                <w:noProof/>
                <w:webHidden/>
              </w:rPr>
              <w:fldChar w:fldCharType="end"/>
            </w:r>
          </w:hyperlink>
        </w:p>
        <w:p w14:paraId="6291C44E" w14:textId="77777777" w:rsidR="00A10951" w:rsidRDefault="00CC5F96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2128568" w:history="1">
            <w:r w:rsidR="00A10951" w:rsidRPr="009D1482">
              <w:rPr>
                <w:rStyle w:val="Hyperlink"/>
                <w:noProof/>
              </w:rPr>
              <w:t>Chocolate Vending Machine</w:t>
            </w:r>
            <w:r w:rsidR="00A10951">
              <w:rPr>
                <w:noProof/>
                <w:webHidden/>
              </w:rPr>
              <w:tab/>
            </w:r>
            <w:r w:rsidR="00A10951">
              <w:rPr>
                <w:noProof/>
                <w:webHidden/>
              </w:rPr>
              <w:fldChar w:fldCharType="begin"/>
            </w:r>
            <w:r w:rsidR="00A10951">
              <w:rPr>
                <w:noProof/>
                <w:webHidden/>
              </w:rPr>
              <w:instrText xml:space="preserve"> PAGEREF _Toc52128568 \h </w:instrText>
            </w:r>
            <w:r w:rsidR="00A10951">
              <w:rPr>
                <w:noProof/>
                <w:webHidden/>
              </w:rPr>
            </w:r>
            <w:r w:rsidR="00A10951">
              <w:rPr>
                <w:noProof/>
                <w:webHidden/>
              </w:rPr>
              <w:fldChar w:fldCharType="separate"/>
            </w:r>
            <w:r w:rsidR="00A10951">
              <w:rPr>
                <w:noProof/>
                <w:webHidden/>
              </w:rPr>
              <w:t>4</w:t>
            </w:r>
            <w:r w:rsidR="00A10951">
              <w:rPr>
                <w:noProof/>
                <w:webHidden/>
              </w:rPr>
              <w:fldChar w:fldCharType="end"/>
            </w:r>
          </w:hyperlink>
        </w:p>
        <w:p w14:paraId="0D24C00D" w14:textId="77777777" w:rsidR="00A10951" w:rsidRDefault="00CC5F9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128569" w:history="1">
            <w:r w:rsidR="00A10951" w:rsidRPr="009D1482">
              <w:rPr>
                <w:rStyle w:val="Hyperlink"/>
                <w:rFonts w:ascii="Arial Bold" w:hAnsi="Arial Bold"/>
                <w:b/>
                <w:noProof/>
              </w:rPr>
              <w:t>Requirements</w:t>
            </w:r>
            <w:r w:rsidR="00A10951" w:rsidRPr="009D1482">
              <w:rPr>
                <w:rStyle w:val="Hyperlink"/>
                <w:noProof/>
              </w:rPr>
              <w:t>:</w:t>
            </w:r>
            <w:r w:rsidR="00A10951">
              <w:rPr>
                <w:noProof/>
                <w:webHidden/>
              </w:rPr>
              <w:tab/>
            </w:r>
            <w:r w:rsidR="00A10951">
              <w:rPr>
                <w:noProof/>
                <w:webHidden/>
              </w:rPr>
              <w:fldChar w:fldCharType="begin"/>
            </w:r>
            <w:r w:rsidR="00A10951">
              <w:rPr>
                <w:noProof/>
                <w:webHidden/>
              </w:rPr>
              <w:instrText xml:space="preserve"> PAGEREF _Toc52128569 \h </w:instrText>
            </w:r>
            <w:r w:rsidR="00A10951">
              <w:rPr>
                <w:noProof/>
                <w:webHidden/>
              </w:rPr>
            </w:r>
            <w:r w:rsidR="00A10951">
              <w:rPr>
                <w:noProof/>
                <w:webHidden/>
              </w:rPr>
              <w:fldChar w:fldCharType="separate"/>
            </w:r>
            <w:r w:rsidR="00A10951">
              <w:rPr>
                <w:noProof/>
                <w:webHidden/>
              </w:rPr>
              <w:t>4</w:t>
            </w:r>
            <w:r w:rsidR="00A10951">
              <w:rPr>
                <w:noProof/>
                <w:webHidden/>
              </w:rPr>
              <w:fldChar w:fldCharType="end"/>
            </w:r>
          </w:hyperlink>
        </w:p>
        <w:p w14:paraId="48DC9A96" w14:textId="6D937303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0BC95BA0" w14:textId="227035EF" w:rsidR="00A10951" w:rsidRPr="00A10951" w:rsidRDefault="00A10951" w:rsidP="00A10951">
      <w:pPr>
        <w:pStyle w:val="Heading1"/>
      </w:pPr>
      <w:bookmarkStart w:id="5" w:name="_Toc52128567"/>
      <w:r>
        <w:t>List of Tables</w:t>
      </w:r>
      <w:bookmarkEnd w:id="5"/>
    </w:p>
    <w:p w14:paraId="4BC411BC" w14:textId="77777777" w:rsidR="00A10951" w:rsidRDefault="00A10951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"Table" </w:instrText>
      </w:r>
      <w:r>
        <w:rPr>
          <w:rFonts w:ascii="Arial" w:hAnsi="Arial" w:cs="Arial"/>
        </w:rPr>
        <w:fldChar w:fldCharType="separate"/>
      </w:r>
      <w:hyperlink w:anchor="_Toc52128562" w:history="1">
        <w:r w:rsidRPr="00CB55A9">
          <w:rPr>
            <w:rStyle w:val="Hyperlink"/>
            <w:noProof/>
          </w:rPr>
          <w:t>Table 1 High Level Requirements of Chocolate Vending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_Toc52128562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9444C" w14:textId="77777777" w:rsidR="00A10951" w:rsidRDefault="00CC5F96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2128563" w:history="1">
        <w:r w:rsidR="00A10951" w:rsidRPr="00CB55A9">
          <w:rPr>
            <w:rStyle w:val="Hyperlink"/>
            <w:noProof/>
          </w:rPr>
          <w:t>Table 2 Low Level Requirements of Chocolate Vending Machine</w:t>
        </w:r>
        <w:r w:rsidR="00A10951">
          <w:rPr>
            <w:noProof/>
            <w:webHidden/>
          </w:rPr>
          <w:tab/>
        </w:r>
        <w:r w:rsidR="00A10951">
          <w:rPr>
            <w:noProof/>
            <w:webHidden/>
          </w:rPr>
          <w:fldChar w:fldCharType="begin"/>
        </w:r>
        <w:r w:rsidR="00A10951">
          <w:rPr>
            <w:noProof/>
            <w:webHidden/>
          </w:rPr>
          <w:instrText xml:space="preserve"> PAGEREF _Toc52128563 \h </w:instrText>
        </w:r>
        <w:r w:rsidR="00A10951">
          <w:rPr>
            <w:noProof/>
            <w:webHidden/>
          </w:rPr>
        </w:r>
        <w:r w:rsidR="00A10951">
          <w:rPr>
            <w:noProof/>
            <w:webHidden/>
          </w:rPr>
          <w:fldChar w:fldCharType="separate"/>
        </w:r>
        <w:r w:rsidR="00A10951">
          <w:rPr>
            <w:noProof/>
            <w:webHidden/>
          </w:rPr>
          <w:t>4</w:t>
        </w:r>
        <w:r w:rsidR="00A10951">
          <w:rPr>
            <w:noProof/>
            <w:webHidden/>
          </w:rPr>
          <w:fldChar w:fldCharType="end"/>
        </w:r>
      </w:hyperlink>
    </w:p>
    <w:p w14:paraId="48DC9A98" w14:textId="77777777" w:rsidR="00DB5DE8" w:rsidRDefault="00A10951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48DC9AB0" w14:textId="25D24AE4" w:rsidR="00053C2C" w:rsidRDefault="00053C2C" w:rsidP="00053C2C"/>
    <w:p w14:paraId="0F8FDCB4" w14:textId="03F059A6" w:rsidR="00EE4EC2" w:rsidRDefault="00EE4EC2" w:rsidP="00053C2C"/>
    <w:p w14:paraId="36ABDA3F" w14:textId="77777777" w:rsidR="00EE4EC2" w:rsidRDefault="00EE4EC2" w:rsidP="00053C2C"/>
    <w:p w14:paraId="48DC9AB1" w14:textId="73F95FF4" w:rsidR="00053C2C" w:rsidRDefault="00053C2C" w:rsidP="00053C2C"/>
    <w:p w14:paraId="40E2FB0B" w14:textId="77777777" w:rsidR="00A27E85" w:rsidRDefault="00A27E85" w:rsidP="00053C2C"/>
    <w:bookmarkEnd w:id="1"/>
    <w:bookmarkEnd w:id="2"/>
    <w:bookmarkEnd w:id="3"/>
    <w:bookmarkEnd w:id="4"/>
    <w:p w14:paraId="609A23F8" w14:textId="77777777" w:rsidR="003A1816" w:rsidRDefault="003A1816" w:rsidP="00A10951">
      <w:pPr>
        <w:ind w:firstLine="0"/>
      </w:pPr>
    </w:p>
    <w:p w14:paraId="4BB261B7" w14:textId="155B8CFD" w:rsidR="00A10951" w:rsidRDefault="00A10951" w:rsidP="00A10951">
      <w:pPr>
        <w:pStyle w:val="Heading1"/>
      </w:pPr>
      <w:bookmarkStart w:id="6" w:name="_Toc52128568"/>
      <w:r w:rsidRPr="00A10951">
        <w:t>Chocolate Vending Machine</w:t>
      </w:r>
      <w:bookmarkEnd w:id="6"/>
    </w:p>
    <w:p w14:paraId="7562E705" w14:textId="01EF8E4B" w:rsidR="00A10951" w:rsidRDefault="00A10951" w:rsidP="00A10951">
      <w:pPr>
        <w:pStyle w:val="Heading2"/>
      </w:pPr>
      <w:bookmarkStart w:id="7" w:name="_Toc52128569"/>
      <w:r w:rsidRPr="00A10951">
        <w:rPr>
          <w:rStyle w:val="Heading3Char"/>
        </w:rPr>
        <w:t>Requirements</w:t>
      </w:r>
      <w:r>
        <w:t>:</w:t>
      </w:r>
      <w:bookmarkEnd w:id="7"/>
    </w:p>
    <w:p w14:paraId="55627C2C" w14:textId="77777777" w:rsidR="00A10951" w:rsidRPr="00A10951" w:rsidRDefault="00A10951" w:rsidP="00A10951">
      <w:r>
        <w:t xml:space="preserve"> </w:t>
      </w:r>
    </w:p>
    <w:p w14:paraId="03343F49" w14:textId="34A5C57D" w:rsidR="00A10951" w:rsidRDefault="00A10951" w:rsidP="00A10951">
      <w:pPr>
        <w:pStyle w:val="Caption"/>
        <w:keepNext/>
      </w:pPr>
      <w:bookmarkStart w:id="8" w:name="_Toc52128562"/>
      <w:r>
        <w:t xml:space="preserve">Table </w:t>
      </w:r>
      <w:r w:rsidR="00CC5F96">
        <w:fldChar w:fldCharType="begin"/>
      </w:r>
      <w:r w:rsidR="00CC5F96">
        <w:instrText xml:space="preserve"> SEQ Table \* ARABIC </w:instrText>
      </w:r>
      <w:r w:rsidR="00CC5F96">
        <w:fldChar w:fldCharType="separate"/>
      </w:r>
      <w:r>
        <w:rPr>
          <w:noProof/>
        </w:rPr>
        <w:t>1</w:t>
      </w:r>
      <w:r w:rsidR="00CC5F96">
        <w:rPr>
          <w:noProof/>
        </w:rPr>
        <w:fldChar w:fldCharType="end"/>
      </w:r>
      <w:r>
        <w:t xml:space="preserve"> </w:t>
      </w:r>
      <w:r w:rsidRPr="0082267B">
        <w:t>High Level Requirements of Chocolate Vending Machine</w:t>
      </w:r>
      <w:bookmarkEnd w:id="8"/>
    </w:p>
    <w:tbl>
      <w:tblPr>
        <w:tblStyle w:val="TableGrid"/>
        <w:tblW w:w="0" w:type="auto"/>
        <w:tblInd w:w="623" w:type="dxa"/>
        <w:tblLook w:val="04A0" w:firstRow="1" w:lastRow="0" w:firstColumn="1" w:lastColumn="0" w:noHBand="0" w:noVBand="1"/>
      </w:tblPr>
      <w:tblGrid>
        <w:gridCol w:w="2394"/>
        <w:gridCol w:w="7146"/>
      </w:tblGrid>
      <w:tr w:rsidR="00A10951" w:rsidRPr="00A10951" w14:paraId="1B8AEF2B" w14:textId="77777777" w:rsidTr="00124E96">
        <w:trPr>
          <w:trHeight w:val="344"/>
        </w:trPr>
        <w:tc>
          <w:tcPr>
            <w:tcW w:w="9540" w:type="dxa"/>
            <w:gridSpan w:val="2"/>
          </w:tcPr>
          <w:p w14:paraId="3E429640" w14:textId="77777777" w:rsidR="00A10951" w:rsidRPr="00A10951" w:rsidRDefault="00A10951" w:rsidP="00A10951">
            <w:pPr>
              <w:jc w:val="center"/>
              <w:rPr>
                <w:b/>
              </w:rPr>
            </w:pPr>
            <w:r w:rsidRPr="00A10951">
              <w:rPr>
                <w:b/>
              </w:rPr>
              <w:t>High Level Requirements</w:t>
            </w:r>
          </w:p>
        </w:tc>
      </w:tr>
      <w:tr w:rsidR="00A10951" w:rsidRPr="00A10951" w14:paraId="11EF2F41" w14:textId="77777777" w:rsidTr="00124E96">
        <w:trPr>
          <w:trHeight w:val="344"/>
        </w:trPr>
        <w:tc>
          <w:tcPr>
            <w:tcW w:w="2394" w:type="dxa"/>
          </w:tcPr>
          <w:p w14:paraId="3C05F6E6" w14:textId="77777777" w:rsidR="00A10951" w:rsidRPr="00A10951" w:rsidRDefault="00A10951" w:rsidP="00A10951">
            <w:pPr>
              <w:rPr>
                <w:b/>
              </w:rPr>
            </w:pPr>
            <w:r w:rsidRPr="00A10951">
              <w:rPr>
                <w:b/>
              </w:rPr>
              <w:t>Requirement ID</w:t>
            </w:r>
          </w:p>
        </w:tc>
        <w:tc>
          <w:tcPr>
            <w:tcW w:w="7146" w:type="dxa"/>
          </w:tcPr>
          <w:p w14:paraId="4BDDAAD3" w14:textId="77777777" w:rsidR="00A10951" w:rsidRPr="00A10951" w:rsidRDefault="00A10951" w:rsidP="00A10951">
            <w:pPr>
              <w:rPr>
                <w:b/>
              </w:rPr>
            </w:pPr>
            <w:r w:rsidRPr="00A10951">
              <w:rPr>
                <w:b/>
              </w:rPr>
              <w:t>Description</w:t>
            </w:r>
          </w:p>
        </w:tc>
      </w:tr>
      <w:tr w:rsidR="00A10951" w:rsidRPr="00A10951" w14:paraId="44AED1A5" w14:textId="77777777" w:rsidTr="00124E96">
        <w:trPr>
          <w:trHeight w:val="344"/>
        </w:trPr>
        <w:tc>
          <w:tcPr>
            <w:tcW w:w="2394" w:type="dxa"/>
          </w:tcPr>
          <w:p w14:paraId="1FF498D9" w14:textId="77777777" w:rsidR="00A10951" w:rsidRPr="00A10951" w:rsidRDefault="00A10951" w:rsidP="00A10951">
            <w:r w:rsidRPr="00A10951">
              <w:t>H_01</w:t>
            </w:r>
          </w:p>
        </w:tc>
        <w:tc>
          <w:tcPr>
            <w:tcW w:w="7146" w:type="dxa"/>
          </w:tcPr>
          <w:p w14:paraId="05987435" w14:textId="77777777" w:rsidR="00A10951" w:rsidRPr="00A10951" w:rsidRDefault="00A10951" w:rsidP="00A10951">
            <w:r w:rsidRPr="00A10951">
              <w:t>The system shall provide a Multimedia screen display and buttons</w:t>
            </w:r>
          </w:p>
        </w:tc>
      </w:tr>
      <w:tr w:rsidR="00A10951" w:rsidRPr="00A10951" w14:paraId="79038762" w14:textId="77777777" w:rsidTr="00124E96">
        <w:trPr>
          <w:trHeight w:val="319"/>
        </w:trPr>
        <w:tc>
          <w:tcPr>
            <w:tcW w:w="2394" w:type="dxa"/>
          </w:tcPr>
          <w:p w14:paraId="01AD9038" w14:textId="77777777" w:rsidR="00A10951" w:rsidRPr="00A10951" w:rsidRDefault="00A10951" w:rsidP="00A10951">
            <w:r w:rsidRPr="00A10951">
              <w:t>H_03</w:t>
            </w:r>
          </w:p>
        </w:tc>
        <w:tc>
          <w:tcPr>
            <w:tcW w:w="7146" w:type="dxa"/>
          </w:tcPr>
          <w:p w14:paraId="7A826FAF" w14:textId="77777777" w:rsidR="00A10951" w:rsidRPr="00A10951" w:rsidRDefault="00A10951" w:rsidP="00A10951">
            <w:r w:rsidRPr="00A10951">
              <w:t>The system shall be provided with multiple payment methods</w:t>
            </w:r>
          </w:p>
        </w:tc>
      </w:tr>
    </w:tbl>
    <w:p w14:paraId="6E45AC4A" w14:textId="3D11226D" w:rsidR="00A10951" w:rsidRDefault="00A10951" w:rsidP="00A10951"/>
    <w:p w14:paraId="72CD35B1" w14:textId="748CDD26" w:rsidR="00A10951" w:rsidRDefault="00A10951" w:rsidP="00A10951">
      <w:pPr>
        <w:pStyle w:val="Caption"/>
        <w:keepNext/>
      </w:pPr>
      <w:bookmarkStart w:id="9" w:name="_Toc52128563"/>
      <w:r>
        <w:t xml:space="preserve">Table </w:t>
      </w:r>
      <w:r w:rsidR="00CC5F96">
        <w:fldChar w:fldCharType="begin"/>
      </w:r>
      <w:r w:rsidR="00CC5F96">
        <w:instrText xml:space="preserve"> SEQ Table \* ARABIC </w:instrText>
      </w:r>
      <w:r w:rsidR="00CC5F96">
        <w:fldChar w:fldCharType="separate"/>
      </w:r>
      <w:r>
        <w:rPr>
          <w:noProof/>
        </w:rPr>
        <w:t>2</w:t>
      </w:r>
      <w:r w:rsidR="00CC5F96">
        <w:rPr>
          <w:noProof/>
        </w:rPr>
        <w:fldChar w:fldCharType="end"/>
      </w:r>
      <w:r>
        <w:t xml:space="preserve"> </w:t>
      </w:r>
      <w:r w:rsidRPr="007C77F9">
        <w:t>Low Level Requirements of Chocolate Vending Machine</w:t>
      </w:r>
      <w:bookmarkEnd w:id="9"/>
    </w:p>
    <w:tbl>
      <w:tblPr>
        <w:tblStyle w:val="TableGrid"/>
        <w:tblW w:w="0" w:type="auto"/>
        <w:tblInd w:w="623" w:type="dxa"/>
        <w:tblLook w:val="04A0" w:firstRow="1" w:lastRow="0" w:firstColumn="1" w:lastColumn="0" w:noHBand="0" w:noVBand="1"/>
      </w:tblPr>
      <w:tblGrid>
        <w:gridCol w:w="2253"/>
        <w:gridCol w:w="7260"/>
      </w:tblGrid>
      <w:tr w:rsidR="00A10951" w:rsidRPr="00A10951" w14:paraId="3C81B562" w14:textId="77777777" w:rsidTr="00124E96">
        <w:trPr>
          <w:trHeight w:val="184"/>
        </w:trPr>
        <w:tc>
          <w:tcPr>
            <w:tcW w:w="9513" w:type="dxa"/>
            <w:gridSpan w:val="2"/>
          </w:tcPr>
          <w:p w14:paraId="73AC8546" w14:textId="77777777" w:rsidR="00A10951" w:rsidRPr="00A10951" w:rsidRDefault="00A10951" w:rsidP="00A10951">
            <w:pPr>
              <w:jc w:val="center"/>
              <w:rPr>
                <w:b/>
              </w:rPr>
            </w:pPr>
            <w:r w:rsidRPr="00A10951">
              <w:rPr>
                <w:b/>
              </w:rPr>
              <w:t>Low Level Software Requirements</w:t>
            </w:r>
          </w:p>
        </w:tc>
      </w:tr>
      <w:tr w:rsidR="00A10951" w:rsidRPr="00A10951" w14:paraId="5AC21436" w14:textId="77777777" w:rsidTr="00124E96">
        <w:trPr>
          <w:trHeight w:val="184"/>
        </w:trPr>
        <w:tc>
          <w:tcPr>
            <w:tcW w:w="2253" w:type="dxa"/>
          </w:tcPr>
          <w:p w14:paraId="57183A41" w14:textId="77777777" w:rsidR="00A10951" w:rsidRPr="00A10951" w:rsidRDefault="00A10951" w:rsidP="00A10951">
            <w:pPr>
              <w:rPr>
                <w:b/>
              </w:rPr>
            </w:pPr>
            <w:r w:rsidRPr="00A10951">
              <w:rPr>
                <w:b/>
              </w:rPr>
              <w:t>Requirement ID</w:t>
            </w:r>
          </w:p>
        </w:tc>
        <w:tc>
          <w:tcPr>
            <w:tcW w:w="7260" w:type="dxa"/>
          </w:tcPr>
          <w:p w14:paraId="577FBEA8" w14:textId="77777777" w:rsidR="00A10951" w:rsidRPr="00A10951" w:rsidRDefault="00A10951" w:rsidP="00A10951">
            <w:pPr>
              <w:rPr>
                <w:b/>
              </w:rPr>
            </w:pPr>
            <w:r w:rsidRPr="00A10951">
              <w:rPr>
                <w:b/>
              </w:rPr>
              <w:t>Description</w:t>
            </w:r>
          </w:p>
        </w:tc>
      </w:tr>
      <w:tr w:rsidR="00A10951" w:rsidRPr="00A10951" w14:paraId="090967D5" w14:textId="77777777" w:rsidTr="00124E96">
        <w:trPr>
          <w:trHeight w:val="384"/>
        </w:trPr>
        <w:tc>
          <w:tcPr>
            <w:tcW w:w="2253" w:type="dxa"/>
          </w:tcPr>
          <w:p w14:paraId="628E4C02" w14:textId="77777777" w:rsidR="00A10951" w:rsidRPr="00A10951" w:rsidRDefault="00A10951" w:rsidP="00A10951">
            <w:r w:rsidRPr="00A10951">
              <w:t>L01_H_01</w:t>
            </w:r>
          </w:p>
        </w:tc>
        <w:tc>
          <w:tcPr>
            <w:tcW w:w="7260" w:type="dxa"/>
          </w:tcPr>
          <w:p w14:paraId="0806D441" w14:textId="77777777" w:rsidR="00A10951" w:rsidRPr="00A10951" w:rsidRDefault="00A10951" w:rsidP="00A10951">
            <w:r w:rsidRPr="00A10951">
              <w:t xml:space="preserve">The system should display the available chocolates </w:t>
            </w:r>
          </w:p>
        </w:tc>
      </w:tr>
      <w:tr w:rsidR="00A10951" w:rsidRPr="00A10951" w14:paraId="35080929" w14:textId="77777777" w:rsidTr="00124E96">
        <w:trPr>
          <w:trHeight w:val="184"/>
        </w:trPr>
        <w:tc>
          <w:tcPr>
            <w:tcW w:w="2253" w:type="dxa"/>
          </w:tcPr>
          <w:p w14:paraId="48E0FBEB" w14:textId="77777777" w:rsidR="00A10951" w:rsidRPr="00A10951" w:rsidRDefault="00A10951" w:rsidP="00A10951">
            <w:r w:rsidRPr="00A10951">
              <w:t>L02_H_01</w:t>
            </w:r>
          </w:p>
        </w:tc>
        <w:tc>
          <w:tcPr>
            <w:tcW w:w="7260" w:type="dxa"/>
          </w:tcPr>
          <w:p w14:paraId="7A2D4048" w14:textId="77777777" w:rsidR="00A10951" w:rsidRPr="00A10951" w:rsidRDefault="00A10951" w:rsidP="00A10951">
            <w:r w:rsidRPr="00A10951">
              <w:t>The system should display the price of chocolates</w:t>
            </w:r>
          </w:p>
        </w:tc>
      </w:tr>
      <w:tr w:rsidR="00A10951" w:rsidRPr="00A10951" w14:paraId="3AC2B60B" w14:textId="77777777" w:rsidTr="00124E96">
        <w:trPr>
          <w:trHeight w:val="384"/>
        </w:trPr>
        <w:tc>
          <w:tcPr>
            <w:tcW w:w="2253" w:type="dxa"/>
          </w:tcPr>
          <w:p w14:paraId="10543F3E" w14:textId="77777777" w:rsidR="00A10951" w:rsidRPr="00A10951" w:rsidRDefault="00A10951" w:rsidP="00A10951">
            <w:r w:rsidRPr="00A10951">
              <w:t>L03_H_03</w:t>
            </w:r>
          </w:p>
        </w:tc>
        <w:tc>
          <w:tcPr>
            <w:tcW w:w="7260" w:type="dxa"/>
          </w:tcPr>
          <w:p w14:paraId="0B0ADCBB" w14:textId="77777777" w:rsidR="00A10951" w:rsidRPr="00A10951" w:rsidRDefault="00A10951" w:rsidP="00A10951">
            <w:r w:rsidRPr="00A10951">
              <w:t>The system must display multiple options for payment, once the customer selected the product</w:t>
            </w:r>
          </w:p>
        </w:tc>
      </w:tr>
      <w:tr w:rsidR="00A10951" w:rsidRPr="00A10951" w14:paraId="62E55C56" w14:textId="77777777" w:rsidTr="00124E96">
        <w:trPr>
          <w:trHeight w:val="499"/>
        </w:trPr>
        <w:tc>
          <w:tcPr>
            <w:tcW w:w="2253" w:type="dxa"/>
          </w:tcPr>
          <w:p w14:paraId="5ACEA21B" w14:textId="77777777" w:rsidR="00A10951" w:rsidRPr="00A10951" w:rsidRDefault="00A10951" w:rsidP="00A10951">
            <w:r w:rsidRPr="00A10951">
              <w:t>L04_H_03</w:t>
            </w:r>
          </w:p>
        </w:tc>
        <w:tc>
          <w:tcPr>
            <w:tcW w:w="7260" w:type="dxa"/>
          </w:tcPr>
          <w:p w14:paraId="442DC50B" w14:textId="77777777" w:rsidR="00A10951" w:rsidRPr="00A10951" w:rsidRDefault="00A10951" w:rsidP="00A10951">
            <w:pPr>
              <w:rPr>
                <w:lang w:val="en"/>
              </w:rPr>
            </w:pPr>
            <w:r w:rsidRPr="00A10951">
              <w:rPr>
                <w:lang w:val="en"/>
              </w:rPr>
              <w:t>The system shall check for properly inserted cash or mobile payment.</w:t>
            </w:r>
          </w:p>
          <w:p w14:paraId="2AED0BAB" w14:textId="77777777" w:rsidR="00A10951" w:rsidRPr="00A10951" w:rsidRDefault="00A10951" w:rsidP="00A10951"/>
        </w:tc>
      </w:tr>
      <w:tr w:rsidR="00A10951" w:rsidRPr="00A10951" w14:paraId="5A0B1AF2" w14:textId="77777777" w:rsidTr="00124E96">
        <w:trPr>
          <w:trHeight w:val="726"/>
        </w:trPr>
        <w:tc>
          <w:tcPr>
            <w:tcW w:w="2253" w:type="dxa"/>
          </w:tcPr>
          <w:p w14:paraId="14143872" w14:textId="77777777" w:rsidR="00A10951" w:rsidRPr="00A10951" w:rsidRDefault="00A10951" w:rsidP="00A10951">
            <w:r w:rsidRPr="00A10951">
              <w:t>L05_H_03</w:t>
            </w:r>
          </w:p>
        </w:tc>
        <w:tc>
          <w:tcPr>
            <w:tcW w:w="7260" w:type="dxa"/>
          </w:tcPr>
          <w:p w14:paraId="66C621C9" w14:textId="77777777" w:rsidR="00A10951" w:rsidRPr="00A10951" w:rsidRDefault="00A10951" w:rsidP="00A10951">
            <w:pPr>
              <w:rPr>
                <w:lang w:val="en"/>
              </w:rPr>
            </w:pPr>
            <w:r w:rsidRPr="00A10951">
              <w:rPr>
                <w:lang w:val="en"/>
              </w:rPr>
              <w:t>The system shall be able to detect the low amount of stock and report immediately</w:t>
            </w:r>
          </w:p>
        </w:tc>
      </w:tr>
      <w:tr w:rsidR="00A10951" w:rsidRPr="00A10951" w14:paraId="7D5AFD43" w14:textId="77777777" w:rsidTr="00124E96">
        <w:trPr>
          <w:trHeight w:val="712"/>
        </w:trPr>
        <w:tc>
          <w:tcPr>
            <w:tcW w:w="2253" w:type="dxa"/>
          </w:tcPr>
          <w:p w14:paraId="7715AA93" w14:textId="77777777" w:rsidR="00A10951" w:rsidRPr="00A10951" w:rsidRDefault="00A10951" w:rsidP="00A10951">
            <w:r w:rsidRPr="00A10951">
              <w:t>L09_H_04</w:t>
            </w:r>
          </w:p>
        </w:tc>
        <w:tc>
          <w:tcPr>
            <w:tcW w:w="7260" w:type="dxa"/>
          </w:tcPr>
          <w:p w14:paraId="153DC27D" w14:textId="77777777" w:rsidR="00A10951" w:rsidRPr="00A10951" w:rsidRDefault="00A10951" w:rsidP="00A10951">
            <w:pPr>
              <w:rPr>
                <w:lang w:val="en"/>
              </w:rPr>
            </w:pPr>
            <w:r w:rsidRPr="00A10951">
              <w:rPr>
                <w:lang w:val="en"/>
              </w:rPr>
              <w:t>The system should have high Processing speed, less power consumption, high level security and Remote management</w:t>
            </w:r>
          </w:p>
        </w:tc>
      </w:tr>
    </w:tbl>
    <w:p w14:paraId="265E8C24" w14:textId="77777777" w:rsidR="00A10951" w:rsidRPr="00A10951" w:rsidRDefault="00A10951" w:rsidP="00A10951"/>
    <w:sectPr w:rsidR="00A10951" w:rsidRPr="00A10951" w:rsidSect="00015E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51E44" w14:textId="77777777" w:rsidR="00CC5F96" w:rsidRDefault="00CC5F96" w:rsidP="006A582B">
      <w:r>
        <w:separator/>
      </w:r>
    </w:p>
  </w:endnote>
  <w:endnote w:type="continuationSeparator" w:id="0">
    <w:p w14:paraId="08AA4920" w14:textId="77777777" w:rsidR="00CC5F96" w:rsidRDefault="00CC5F96" w:rsidP="006A582B">
      <w:r>
        <w:continuationSeparator/>
      </w:r>
    </w:p>
  </w:endnote>
  <w:endnote w:type="continuationNotice" w:id="1">
    <w:p w14:paraId="07AA166E" w14:textId="77777777" w:rsidR="00CC5F96" w:rsidRDefault="00CC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2DD0806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54C51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54C51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38A56" w14:textId="77777777" w:rsidR="00CC5F96" w:rsidRDefault="00CC5F96" w:rsidP="006A582B">
      <w:r>
        <w:separator/>
      </w:r>
    </w:p>
  </w:footnote>
  <w:footnote w:type="continuationSeparator" w:id="0">
    <w:p w14:paraId="1EA243EE" w14:textId="77777777" w:rsidR="00CC5F96" w:rsidRDefault="00CC5F96" w:rsidP="006A582B">
      <w:r>
        <w:continuationSeparator/>
      </w:r>
    </w:p>
  </w:footnote>
  <w:footnote w:type="continuationNotice" w:id="1">
    <w:p w14:paraId="01C13218" w14:textId="77777777" w:rsidR="00CC5F96" w:rsidRDefault="00CC5F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5CC0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0D74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C51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951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F96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556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A3A5F7-EDB3-45FA-B293-E4D5568A48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F9CA975-B44A-4D80-9EB5-44064F44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1973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Hp-pc</cp:lastModifiedBy>
  <cp:revision>3</cp:revision>
  <cp:lastPrinted>2014-03-29T07:34:00Z</cp:lastPrinted>
  <dcterms:created xsi:type="dcterms:W3CDTF">2020-09-27T14:20:00Z</dcterms:created>
  <dcterms:modified xsi:type="dcterms:W3CDTF">2020-09-27T15:28:00Z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